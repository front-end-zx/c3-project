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游戏形式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游戏主界面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 三个难度（18关）+社区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{简单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（定时器效果）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拖拽，通过拖代码完成游戏，查看效果，获取金币。//张旭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奖惩制度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（见挑战杯“游戏形式”）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 maker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3023870</wp:posOffset>
                </wp:positionH>
                <wp:positionV relativeFrom="paragraph">
                  <wp:posOffset>881380</wp:posOffset>
                </wp:positionV>
                <wp:extent cx="3257550" cy="1819275"/>
                <wp:effectExtent l="6985" t="6985" r="0" b="12065"/>
                <wp:wrapNone/>
                <wp:docPr id="13" name="空心弧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2304415" y="6837045"/>
                          <a:ext cx="3257550" cy="1819275"/>
                        </a:xfrm>
                        <a:prstGeom prst="blockArc">
                          <a:avLst>
                            <a:gd name="adj1" fmla="val 10438204"/>
                            <a:gd name="adj2" fmla="val 488695"/>
                            <a:gd name="adj3" fmla="val 2276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38.1pt;margin-top:69.4pt;height:143.25pt;width:256.5pt;rotation:-5898240f;z-index:251680768;v-text-anchor:middle;mso-width-relative:page;mso-height-relative:page;" fillcolor="#5B9BD5 [3204]" filled="t" stroked="t" coordsize="3257550,1819275" o:gfxdata="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I8Igz7ZAAAACwEA&#10;AA8AAAAAAAAAAQAgAAAAIgAAAGRycy9kb3ducmV2LnhtbFBLAQIUABQAAAAIAIdO4kD6vcptxAIA&#10;AHAFAAAOAAAAAAAAAAEAIAAAACgBAABkcnMvZTJvRG9jLnhtbFBLBQYAAAAABgAGAFkBAABeBgAA&#10;AAA=&#10;" path="m28375,1078691c9661,1024029,-1,967463,-1,909637c-1,407258,729226,0,1628774,0c2528322,0,3257549,407258,3257549,909637c3257549,987748,3239920,1063560,3206873,1135658l2774918,1073674c2819372,1022416,2843410,967172,2843410,909637c2843410,635982,2299599,414140,1628775,414140c957951,414140,414140,635982,414140,909637c414140,952619,427555,994322,452771,1034088xe">
                <v:path textboxrect="0,0,3257550,1819275" o:connectlocs="240648,1056268;2990741,1104563;1628775,909637" o:connectangles="76,89,83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125095</wp:posOffset>
                </wp:positionV>
                <wp:extent cx="5464175" cy="3406140"/>
                <wp:effectExtent l="6350" t="6350" r="15875" b="1651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0315" y="6133465"/>
                          <a:ext cx="5464175" cy="34061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45pt;margin-top:9.85pt;height:268.2pt;width:430.25pt;z-index:251658240;v-text-anchor:middle;mso-width-relative:page;mso-height-relative:page;" filled="f" stroked="t" coordsize="21600,21600" arcsize="0.166666666666667" o:gfxdata="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ml/PANkAAAAJAQAADwAAAAAAAAABACAAAAAi&#10;AAAAZHJzL2Rvd25yZXYueG1sUEsBAhQAFAAAAAgAh07iQB6JgmR7AgAAtgQAAA4AAAAAAAAAAQAg&#10;AAAAKAEAAGRycy9lMm9Eb2MueG1sUEsFBgAAAAAGAAYAWQEAABUGAAAAAA=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1590040</wp:posOffset>
                </wp:positionH>
                <wp:positionV relativeFrom="paragraph">
                  <wp:posOffset>630555</wp:posOffset>
                </wp:positionV>
                <wp:extent cx="276225" cy="295275"/>
                <wp:effectExtent l="6350" t="6350" r="22225" b="2222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3040" y="6951345"/>
                          <a:ext cx="27622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5.2pt;margin-top:49.65pt;height:23.25pt;width:21.75pt;z-index:251660288;v-text-anchor:middle;mso-width-relative:page;mso-height-relative:page;" fillcolor="#5B9BD5 [3204]" filled="t" stroked="t" coordsize="21600,21600" o:gfxdata="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7PqX3tcAAAAKAQAADwAAAAAAAAABACAAAAAiAAAAZHJzL2Rv&#10;d25yZXYueG1sUEsBAhQAFAAAAAgAh07iQH6Rcwt0AgAA1QQAAA4AAAAAAAAAAQAgAAAAJ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68580</wp:posOffset>
                </wp:positionV>
                <wp:extent cx="285750" cy="295275"/>
                <wp:effectExtent l="6350" t="6350" r="12700" b="22225"/>
                <wp:wrapNone/>
                <wp:docPr id="12" name="笑脸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61740" y="6275070"/>
                          <a:ext cx="285750" cy="295275"/>
                        </a:xfrm>
                        <a:prstGeom prst="smileyFac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206.2pt;margin-top:5.4pt;height:23.25pt;width:22.5pt;z-index:251679744;v-text-anchor:middle;mso-width-relative:page;mso-height-relative:page;" filled="f" stroked="t" coordsize="21600,21600" o:gfxdata="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ih&#10;wX3YAAAACQEAAA8AAAAAAAAAAQAgAAAAIgAAAGRycy9kb3ducmV2LnhtbFBLAQIUABQAAAAIAIdO&#10;4kBMzea0XAIAAJAEAAAOAAAAAAAAAAEAIAAAACcBAABkcnMvZTJvRG9jLnhtbFBLBQYAAAAABgAG&#10;AFkBAAD1BQAAAAA=&#10;" adj="17520">
                <v:fill on="f" focussize="0,0"/>
                <v:stroke weight="1pt" color="#C0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2724785</wp:posOffset>
                </wp:positionH>
                <wp:positionV relativeFrom="paragraph">
                  <wp:posOffset>1287780</wp:posOffset>
                </wp:positionV>
                <wp:extent cx="371475" cy="819150"/>
                <wp:effectExtent l="6350" t="6350" r="22225" b="1270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4.55pt;margin-top:101.4pt;height:64.5pt;width:29.25pt;z-index:251677696;v-text-anchor:middle;mso-width-relative:page;mso-height-relative:page;" fillcolor="#5B9BD5 [3204]" filled="t" stroked="t" coordsize="21600,21600" arcsize="0.166666666666667" o:gfxdata="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XpEKNcAAAALAQAADwAAAAAAAAABACAAAAAiAAAAZHJz&#10;L2Rvd25yZXYueG1sUEsBAhQAFAAAAAgAh07iQCsCIAp3AgAA0QQAAA4AAAAAAAAAAQAgAAAAJ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2659380</wp:posOffset>
                </wp:positionV>
                <wp:extent cx="419100" cy="390525"/>
                <wp:effectExtent l="7620" t="7620" r="11430" b="20955"/>
                <wp:wrapNone/>
                <wp:docPr id="9" name="正五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5890" y="8865870"/>
                          <a:ext cx="419100" cy="39052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type="#_x0000_t56" style="position:absolute;left:0pt;margin-left:120.7pt;margin-top:209.4pt;height:30.75pt;width:33pt;z-index:251678720;v-text-anchor:middle;mso-width-relative:page;mso-height-relative:page;" fillcolor="#5B9BD5 [3204]" filled="t" stroked="t" coordsize="21600,21600" o:gfxdata="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3cBbbZAAAACwEAAA8AAAAAAAAAAQAg&#10;AAAAIgAAAGRycy9kb3ducmV2LnhtbFBLAQIUABQAAAAIAIdO4kA8ZhL2fwIAANwEAAAOAAAAAAAA&#10;AAEAIAAAACg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1287780</wp:posOffset>
                </wp:positionV>
                <wp:extent cx="371475" cy="819150"/>
                <wp:effectExtent l="6350" t="6350" r="22225" b="1270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3.75pt;margin-top:101.4pt;height:64.5pt;width:29.25pt;z-index:251669504;v-text-anchor:middle;mso-width-relative:page;mso-height-relative:page;" fillcolor="#5B9BD5 [3204]" filled="t" stroked="t" coordsize="21600,21600" arcsize="0.166666666666667" o:gfxdata="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na+yM9YAAAALAQAADwAAAAAAAAABACAAAAAiAAAAZHJz&#10;L2Rvd25yZXYueG1sUEsBAhQAFAAAAAgAh07iQFq+tsF4AgAA0QQAAA4AAAAAAAAAAQAgAAAAJ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995045</wp:posOffset>
                </wp:positionH>
                <wp:positionV relativeFrom="paragraph">
                  <wp:posOffset>1287780</wp:posOffset>
                </wp:positionV>
                <wp:extent cx="371475" cy="819150"/>
                <wp:effectExtent l="6350" t="6350" r="22225" b="1270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8.35pt;margin-top:101.4pt;height:64.5pt;width:29.25pt;z-index:251665408;v-text-anchor:middle;mso-width-relative:page;mso-height-relative:page;" fillcolor="#5B9BD5 [3204]" filled="t" stroked="t" coordsize="21600,21600" arcsize="0.166666666666667" o:gfxdata="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mSlEbWAAAACwEAAA8AAAAAAAAAAQAgAAAAIgAAAGRy&#10;cy9kb3ducmV2LnhtbFBLAQIUABQAAAAIAIdO4kDiclyfeQIAANEEAAAOAAAAAAAAAAEAIAAAACU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418465</wp:posOffset>
                </wp:positionH>
                <wp:positionV relativeFrom="paragraph">
                  <wp:posOffset>1287780</wp:posOffset>
                </wp:positionV>
                <wp:extent cx="371475" cy="819150"/>
                <wp:effectExtent l="6350" t="6350" r="22225" b="1270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42440" y="7456170"/>
                          <a:ext cx="3714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.95pt;margin-top:101.4pt;height:64.5pt;width:29.25pt;z-index:251661312;v-text-anchor:middle;mso-width-relative:page;mso-height-relative:page;" fillcolor="#5B9BD5 [3204]" filled="t" stroked="t" coordsize="21600,21600" arcsize="0.166666666666667" o:gfxdata="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ncM541gAAAAoBAAAPAAAAAAAAAAEA&#10;IAAAACIAAABkcnMvZG93bnJldi54bWxQSwECFAAUAAAACACHTuJAGen9yYMCAADdBAAADgAAAAAA&#10;AAABACAAAAAl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497205</wp:posOffset>
                </wp:positionV>
                <wp:extent cx="2333625" cy="600075"/>
                <wp:effectExtent l="6350" t="6350" r="22225" b="2222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32915" y="6703695"/>
                          <a:ext cx="2333625" cy="6000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6.45pt;margin-top:39.15pt;height:47.25pt;width:183.75pt;z-index:251659264;v-text-anchor:middle;mso-width-relative:page;mso-height-relative:page;" filled="f" stroked="t" coordsize="21600,21600" arcsize="0.166666666666667" o:gfxdata="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XH0Ps2AAAAAkBAAAPAAAAAAAAAAEAIAAAACIA&#10;AABkcnMvZG93bnJldi54bWxQSwECFAAUAAAACACHTuJArDctX3sCAAC1BAAADgAAAAAAAAABACAA&#10;AAAnAQAAZHJzL2Uyb0RvYy54bWxQSwUGAAAAAAYABgBZAQAAFAYAAAAA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2148205</wp:posOffset>
                </wp:positionH>
                <wp:positionV relativeFrom="paragraph">
                  <wp:posOffset>118110</wp:posOffset>
                </wp:positionV>
                <wp:extent cx="371475" cy="819150"/>
                <wp:effectExtent l="6350" t="6350" r="22225" b="1270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9.15pt;margin-top:9.3pt;height:64.5pt;width:29.25pt;z-index:251673600;v-text-anchor:middle;mso-width-relative:page;mso-height-relative:page;" fillcolor="#5B9BD5 [3204]" filled="t" stroked="t" coordsize="21600,21600" arcsize="0.166666666666667" o:gfxdata="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4jRz7VAAAACgEAAA8AAAAAAAAAAQAgAAAAIgAAAGRycy9k&#10;b3ducmV2LnhtbFBLAQIUABQAAAAIAIdO4kAy+hD0dwIAANEEAAAOAAAAAAAAAAEAIAAAACQ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83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583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游戏形象的设计主题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土地、森林、海洋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启动界面背景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游戏关卡背景（三个），背景尺寸624*464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四个游戏通关界面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商店背景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扑克牌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商店店主（走路的形象）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一男一女游戏形象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小心心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商店柜台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钥匙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597597"/>
    <w:rsid w:val="1AA25B4F"/>
    <w:rsid w:val="54691EA3"/>
    <w:rsid w:val="6D535020"/>
    <w:rsid w:val="6FB07CC2"/>
    <w:rsid w:val="7459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534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2018-11-18T01:09:00Z</dcterms:created>
  <dc:creator>二师兄</dc:creator>
  <cp:lastModifiedBy>二师兄</cp:lastModifiedBy>
  <dcterms:modified xsi:type="dcterms:W3CDTF">2018-11-18T02:46:56Z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